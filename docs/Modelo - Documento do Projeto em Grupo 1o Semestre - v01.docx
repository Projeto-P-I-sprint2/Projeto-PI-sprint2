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77777777" w:rsidR="00DB04D5" w:rsidRPr="004C56C6" w:rsidRDefault="00DB04D5" w:rsidP="00DB04D5">
      <w:pPr>
        <w:pStyle w:val="NormalGrande"/>
      </w:pPr>
      <w:r w:rsidRPr="004C56C6">
        <w:t>Nome do trabalho nome do trabalho nome do trabalho nome do trabalho nome do trabalho nome do trabalho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77A69094" w:rsidR="00370E34" w:rsidRDefault="00A379BB" w:rsidP="00E07423">
      <w:pPr>
        <w:pStyle w:val="NormalGrande"/>
      </w:pPr>
      <w:r>
        <w:t>20</w:t>
      </w:r>
      <w:r w:rsidR="00CE67CE">
        <w:t>2</w:t>
      </w:r>
      <w:r w:rsidR="00F7102D">
        <w:t>2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3706B21B" w14:textId="5E396EE7" w:rsidR="00574ADE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574ADE">
        <w:t>1</w:t>
      </w:r>
      <w:r w:rsidR="00574ADE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574ADE">
        <w:t>VISÃO DO PROJETO</w:t>
      </w:r>
      <w:r w:rsidR="00574ADE">
        <w:tab/>
      </w:r>
      <w:r w:rsidR="00574ADE">
        <w:fldChar w:fldCharType="begin"/>
      </w:r>
      <w:r w:rsidR="00574ADE">
        <w:instrText xml:space="preserve"> PAGEREF _Toc104391401 \h </w:instrText>
      </w:r>
      <w:r w:rsidR="00574ADE">
        <w:fldChar w:fldCharType="separate"/>
      </w:r>
      <w:r w:rsidR="00574ADE">
        <w:t>5</w:t>
      </w:r>
      <w:r w:rsidR="00574ADE">
        <w:fldChar w:fldCharType="end"/>
      </w:r>
    </w:p>
    <w:p w14:paraId="16EB8D54" w14:textId="3FFF9F37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9988FC" w14:textId="2A5EAB92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91199" w14:textId="2440FB8D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95038F" w14:textId="7AE48673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B64AC9" w14:textId="469B03CA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diagrama dE Visão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5FBF96" w14:textId="55C96A28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_Toc104391407 \h </w:instrText>
      </w:r>
      <w:r>
        <w:fldChar w:fldCharType="separate"/>
      </w:r>
      <w:r>
        <w:t>7</w:t>
      </w:r>
      <w:r>
        <w:fldChar w:fldCharType="end"/>
      </w:r>
    </w:p>
    <w:p w14:paraId="4F45AAAB" w14:textId="4035C4FA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B13F68" w14:textId="001CA803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DA5817" w14:textId="0647565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7245FE" w14:textId="358D0C6D" w:rsidR="00574ADE" w:rsidRP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</w:pPr>
      <w:r w:rsidRPr="00574ADE">
        <w:rPr>
          <w:rFonts w:ascii="Times New Roman" w:hAnsi="Times New Roman"/>
          <w:caps w:val="0"/>
          <w:noProof/>
          <w:snapToGrid w:val="0"/>
          <w:color w:val="000000"/>
          <w:w w:val="0"/>
          <w:lang w:val="en-CA"/>
        </w:rPr>
        <w:t>2.4</w:t>
      </w:r>
      <w:r w:rsidRP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  <w:tab/>
      </w:r>
      <w:r w:rsidRPr="00574ADE">
        <w:rPr>
          <w:b/>
          <w:noProof/>
          <w:lang w:val="en-CA"/>
        </w:rPr>
        <w:t>PRODUCT BACKLOG e requisitos</w:t>
      </w:r>
      <w:r w:rsidRPr="00574ADE">
        <w:rPr>
          <w:noProof/>
          <w:lang w:val="en-CA"/>
        </w:rPr>
        <w:tab/>
      </w:r>
      <w:r>
        <w:rPr>
          <w:noProof/>
        </w:rPr>
        <w:fldChar w:fldCharType="begin"/>
      </w:r>
      <w:r w:rsidRPr="00574ADE">
        <w:rPr>
          <w:noProof/>
          <w:lang w:val="en-CA"/>
        </w:rPr>
        <w:instrText xml:space="preserve"> PAGEREF _Toc104391411 \h </w:instrText>
      </w:r>
      <w:r>
        <w:rPr>
          <w:noProof/>
        </w:rPr>
      </w:r>
      <w:r>
        <w:rPr>
          <w:noProof/>
        </w:rPr>
        <w:fldChar w:fldCharType="separate"/>
      </w:r>
      <w:r w:rsidRPr="00574ADE">
        <w:rPr>
          <w:noProof/>
          <w:lang w:val="en-CA"/>
        </w:rPr>
        <w:t>7</w:t>
      </w:r>
      <w:r>
        <w:rPr>
          <w:noProof/>
        </w:rPr>
        <w:fldChar w:fldCharType="end"/>
      </w:r>
    </w:p>
    <w:p w14:paraId="11F400BC" w14:textId="69014D78" w:rsidR="00574ADE" w:rsidRP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</w:pPr>
      <w:r w:rsidRPr="00574ADE">
        <w:rPr>
          <w:rFonts w:ascii="Times New Roman" w:hAnsi="Times New Roman"/>
          <w:caps w:val="0"/>
          <w:noProof/>
          <w:snapToGrid w:val="0"/>
          <w:color w:val="000000"/>
          <w:w w:val="0"/>
          <w:lang w:val="en-CA"/>
        </w:rPr>
        <w:t>2.5</w:t>
      </w:r>
      <w:r w:rsidRP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  <w:tab/>
      </w:r>
      <w:r w:rsidRPr="00574ADE">
        <w:rPr>
          <w:b/>
          <w:noProof/>
          <w:lang w:val="en-CA"/>
        </w:rPr>
        <w:t>Sprints / sprint backlog</w:t>
      </w:r>
      <w:r w:rsidRPr="00574ADE">
        <w:rPr>
          <w:noProof/>
          <w:lang w:val="en-CA"/>
        </w:rPr>
        <w:tab/>
      </w:r>
      <w:r>
        <w:rPr>
          <w:noProof/>
        </w:rPr>
        <w:fldChar w:fldCharType="begin"/>
      </w:r>
      <w:r w:rsidRPr="00574ADE">
        <w:rPr>
          <w:noProof/>
          <w:lang w:val="en-CA"/>
        </w:rPr>
        <w:instrText xml:space="preserve"> PAGEREF _Toc104391412 \h </w:instrText>
      </w:r>
      <w:r>
        <w:rPr>
          <w:noProof/>
        </w:rPr>
      </w:r>
      <w:r>
        <w:rPr>
          <w:noProof/>
        </w:rPr>
        <w:fldChar w:fldCharType="separate"/>
      </w:r>
      <w:r w:rsidRPr="00574ADE">
        <w:rPr>
          <w:noProof/>
          <w:lang w:val="en-CA"/>
        </w:rPr>
        <w:t>7</w:t>
      </w:r>
      <w:r>
        <w:rPr>
          <w:noProof/>
        </w:rPr>
        <w:fldChar w:fldCharType="end"/>
      </w:r>
    </w:p>
    <w:p w14:paraId="58CCEF82" w14:textId="390A4A92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116556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116556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_Toc104391413 \h </w:instrText>
      </w:r>
      <w:r>
        <w:fldChar w:fldCharType="separate"/>
      </w:r>
      <w:r>
        <w:t>9</w:t>
      </w:r>
      <w:r>
        <w:fldChar w:fldCharType="end"/>
      </w:r>
    </w:p>
    <w:p w14:paraId="490D2571" w14:textId="4B7C4C0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DIAGRAMA DE Solução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624A60" w14:textId="3820E454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CC150D" w14:textId="0D2371CF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5054D5" w14:textId="2B5B5A17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D369A9" w14:textId="5908BBF1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_Toc104391418 \h </w:instrText>
      </w:r>
      <w:r>
        <w:fldChar w:fldCharType="separate"/>
      </w:r>
      <w:r>
        <w:t>11</w:t>
      </w:r>
      <w:r>
        <w:fldChar w:fldCharType="end"/>
      </w:r>
    </w:p>
    <w:p w14:paraId="4E896304" w14:textId="739C534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A87C81" w14:textId="36C23A65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BD117D" w14:textId="18DA1A3D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_Toc104391421 \h </w:instrText>
      </w:r>
      <w:r>
        <w:fldChar w:fldCharType="separate"/>
      </w:r>
      <w:r>
        <w:t>13</w:t>
      </w:r>
      <w:r>
        <w:fldChar w:fldCharType="end"/>
      </w:r>
    </w:p>
    <w:p w14:paraId="2154E432" w14:textId="333666CC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C30856" w14:textId="4A9324A3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23B198" w14:textId="063298BE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60F2B5" w14:textId="656CB7B3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_Toc104391425 \h </w:instrText>
      </w:r>
      <w:r>
        <w:fldChar w:fldCharType="separate"/>
      </w:r>
      <w:r>
        <w:t>14</w:t>
      </w:r>
      <w:r>
        <w:fldChar w:fldCharType="end"/>
      </w:r>
    </w:p>
    <w:p w14:paraId="5F966359" w14:textId="134BBF1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E8261F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104391401"/>
      <w:bookmarkEnd w:id="2"/>
      <w:bookmarkEnd w:id="3"/>
      <w:r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104391402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bookmarkStart w:id="7" w:name="_Toc104391403"/>
      <w:r>
        <w:rPr>
          <w:b/>
        </w:rPr>
        <w:t>CONTEXTO</w:t>
      </w:r>
      <w:bookmarkEnd w:id="7"/>
    </w:p>
    <w:p w14:paraId="46146C21" w14:textId="7B7BA090" w:rsidR="00A53FEA" w:rsidRPr="003F4E12" w:rsidRDefault="00EE3510" w:rsidP="00A53FEA">
      <w:r>
        <w:t xml:space="preserve">Segmento de </w:t>
      </w:r>
      <w:r w:rsidR="00A53FEA" w:rsidRPr="003F4E12">
        <w:t>Mercado e números</w:t>
      </w:r>
      <w:r w:rsidR="00A53FEA">
        <w:t xml:space="preserve">. Preocupações com sustentabilidade, </w:t>
      </w:r>
      <w:r w:rsidR="00243FB6">
        <w:t xml:space="preserve">desperdício, </w:t>
      </w:r>
      <w:r w:rsidR="00A53FEA">
        <w:t xml:space="preserve">controle de custos, </w:t>
      </w:r>
      <w:proofErr w:type="spellStart"/>
      <w:proofErr w:type="gramStart"/>
      <w:r w:rsidR="00A33E38">
        <w:t>Inforgráficos</w:t>
      </w:r>
      <w:proofErr w:type="spellEnd"/>
      <w:r w:rsidR="00A33E38">
        <w:t xml:space="preserve">, </w:t>
      </w:r>
      <w:r w:rsidR="00A53FEA">
        <w:t>etc.</w:t>
      </w:r>
      <w:proofErr w:type="gramEnd"/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104391404"/>
      <w:r w:rsidRPr="00084588">
        <w:rPr>
          <w:b/>
        </w:rPr>
        <w:t>Problema / justificativa do projeto</w:t>
      </w:r>
      <w:bookmarkEnd w:id="8"/>
    </w:p>
    <w:p w14:paraId="3B7240CF" w14:textId="50CB9D96" w:rsidR="00A53FEA" w:rsidRDefault="00BB3B9C" w:rsidP="00A53FEA">
      <w:r>
        <w:t xml:space="preserve">Descrever o problema principal que justifique o desenvolvimento de uma solução. 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104391405"/>
      <w:r w:rsidRPr="00192CAB">
        <w:rPr>
          <w:b/>
        </w:rPr>
        <w:t>objetivo da solução</w:t>
      </w:r>
      <w:bookmarkEnd w:id="9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5FFAD44B" w:rsidR="003F4E12" w:rsidRPr="00192CAB" w:rsidRDefault="00CE6EFB" w:rsidP="003F4E12">
      <w:pPr>
        <w:pStyle w:val="Ttulo2"/>
        <w:rPr>
          <w:b/>
        </w:rPr>
      </w:pPr>
      <w:bookmarkStart w:id="10" w:name="_Toc104391406"/>
      <w:r w:rsidRPr="00192CAB">
        <w:rPr>
          <w:b/>
        </w:rPr>
        <w:t>diagrama d</w:t>
      </w:r>
      <w:r w:rsidR="00A33E38">
        <w:rPr>
          <w:b/>
        </w:rPr>
        <w:t>E</w:t>
      </w:r>
      <w:r w:rsidRPr="00192CAB">
        <w:rPr>
          <w:b/>
        </w:rPr>
        <w:t xml:space="preserve"> </w:t>
      </w:r>
      <w:r w:rsidR="00A33E38">
        <w:rPr>
          <w:b/>
        </w:rPr>
        <w:t>Visão de negócio</w:t>
      </w:r>
      <w:bookmarkEnd w:id="10"/>
    </w:p>
    <w:p w14:paraId="1BE51EE4" w14:textId="70027A3F" w:rsidR="003F4E12" w:rsidRDefault="00283092" w:rsidP="003F4E12">
      <w:r>
        <w:t>Diagrama</w:t>
      </w:r>
      <w:r w:rsidR="00CE6EFB" w:rsidRPr="00CE6EFB">
        <w:t xml:space="preserve"> d</w:t>
      </w:r>
      <w:r w:rsidR="003E1531">
        <w:t>e Visão de Negócio</w:t>
      </w:r>
      <w:r w:rsidR="00CE6EFB" w:rsidRPr="00CE6EFB">
        <w:t xml:space="preserve">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104391407"/>
      <w:r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104391408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 xml:space="preserve">, Time de </w:t>
      </w:r>
      <w:proofErr w:type="gramStart"/>
      <w:r w:rsidR="00124F5F">
        <w:t>Desenvolvimento, etc.</w:t>
      </w:r>
      <w:proofErr w:type="gramEnd"/>
      <w:r w:rsidR="00124F5F">
        <w:t xml:space="preserve">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104391409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104391410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3ADFCA39" w:rsidR="00370E34" w:rsidRDefault="00EB4A20" w:rsidP="00EB4A20">
      <w:r w:rsidRPr="004B1208">
        <w:tab/>
      </w:r>
      <w:r w:rsidR="002D45C8" w:rsidRPr="002D45C8">
        <w:t>Apresentar os principais riscos levantados, sua classificação e plano de resposta</w:t>
      </w:r>
      <w:r w:rsidR="003E1531">
        <w:t xml:space="preserve"> (somente para </w:t>
      </w:r>
      <w:r w:rsidR="002D230A">
        <w:t xml:space="preserve">turmas </w:t>
      </w:r>
      <w:r w:rsidR="003E1531">
        <w:t>que t</w:t>
      </w:r>
      <w:r w:rsidR="002D230A">
        <w:t>i</w:t>
      </w:r>
      <w:r w:rsidR="003E1531">
        <w:t>ve</w:t>
      </w:r>
      <w:r w:rsidR="002D230A">
        <w:t>ram</w:t>
      </w:r>
      <w:r w:rsidR="003E1531">
        <w:t xml:space="preserve"> essa aula e exercício)</w:t>
      </w:r>
      <w:r w:rsidR="002D45C8" w:rsidRPr="002D45C8">
        <w:t>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104391411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104391412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E8261F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104391413"/>
      <w:r>
        <w:rPr>
          <w:color w:val="000000"/>
        </w:rPr>
        <w:t>desenvolvimento do projeto</w:t>
      </w:r>
      <w:bookmarkEnd w:id="17"/>
    </w:p>
    <w:p w14:paraId="2A3E6FFE" w14:textId="77777777" w:rsidR="00A66A93" w:rsidRDefault="00A66A93" w:rsidP="00A66A93"/>
    <w:p w14:paraId="385B2FED" w14:textId="592ABB4D" w:rsidR="00A66A93" w:rsidRPr="00192CAB" w:rsidRDefault="002D230A" w:rsidP="00A66A93">
      <w:pPr>
        <w:pStyle w:val="Ttulo2"/>
        <w:rPr>
          <w:b/>
        </w:rPr>
      </w:pPr>
      <w:bookmarkStart w:id="18" w:name="_Toc104391414"/>
      <w:r>
        <w:rPr>
          <w:b/>
          <w:noProof/>
        </w:rPr>
        <w:t>DIA</w:t>
      </w:r>
      <w:r w:rsidR="001601C3">
        <w:rPr>
          <w:b/>
          <w:noProof/>
        </w:rPr>
        <w:t xml:space="preserve">GRAMA DE </w:t>
      </w:r>
      <w:r w:rsidR="00C17003" w:rsidRPr="00E2667A">
        <w:rPr>
          <w:b/>
          <w:noProof/>
        </w:rPr>
        <w:t>Solução Técnica</w:t>
      </w:r>
      <w:bookmarkEnd w:id="18"/>
      <w:r w:rsidR="00C17003" w:rsidRPr="00E2667A">
        <w:rPr>
          <w:b/>
          <w:noProof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 xml:space="preserve">Descrição da solução, detalhamento dos componentes utilizados, diagramas de </w:t>
      </w:r>
      <w:proofErr w:type="gramStart"/>
      <w:r w:rsidRPr="00A66A93">
        <w:t>arquitetura</w:t>
      </w:r>
      <w:r w:rsidR="007D64DC">
        <w:t>, etc.</w:t>
      </w:r>
      <w:proofErr w:type="gramEnd"/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104391415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48745D56" w:rsidR="00A66A93" w:rsidRDefault="00A66A93" w:rsidP="00A66A93">
      <w:r w:rsidRPr="004B1208">
        <w:tab/>
      </w:r>
      <w:r w:rsidRPr="00A66A93">
        <w:t xml:space="preserve">Modelo Lógico e Físico </w:t>
      </w:r>
      <w:r w:rsidR="00390761">
        <w:t xml:space="preserve">(SCRIPT) </w:t>
      </w:r>
      <w:r w:rsidRPr="00A66A93">
        <w:t>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104391416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2" w:name="_Toc104391417"/>
      <w:r>
        <w:rPr>
          <w:b/>
        </w:rPr>
        <w:t>MÉTRICAS</w:t>
      </w:r>
      <w:bookmarkEnd w:id="22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 xml:space="preserve">, limites, </w:t>
      </w:r>
      <w:proofErr w:type="gramStart"/>
      <w:r w:rsidR="00A827CA">
        <w:t>cores, etc.</w:t>
      </w:r>
      <w:proofErr w:type="gramEnd"/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104391418"/>
      <w:r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104391419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5" w:name="_Toc104391420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5"/>
    </w:p>
    <w:p w14:paraId="2FCEF06E" w14:textId="1BFDF504" w:rsidR="006F7C2F" w:rsidRDefault="008F3EFD" w:rsidP="008F3EFD">
      <w:r w:rsidRPr="008F3EFD">
        <w:t>Desenho e apresentação do Processo de Suporte</w:t>
      </w:r>
      <w:r w:rsidR="006F7C2F">
        <w:t xml:space="preserve"> (</w:t>
      </w:r>
      <w:r w:rsidR="007F0FDD">
        <w:t>Fluxo</w:t>
      </w:r>
      <w:r w:rsidR="006F7C2F">
        <w:t>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E8261F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104391421"/>
      <w:r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104391422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104391423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104391424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104391425"/>
      <w:r w:rsidRPr="00B55442"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70EC" w14:textId="77777777" w:rsidR="00B048F3" w:rsidRDefault="00B048F3">
      <w:r>
        <w:separator/>
      </w:r>
    </w:p>
    <w:p w14:paraId="1199D24C" w14:textId="77777777" w:rsidR="00B048F3" w:rsidRDefault="00B048F3"/>
    <w:p w14:paraId="552568CD" w14:textId="77777777" w:rsidR="00B048F3" w:rsidRDefault="00B048F3"/>
    <w:p w14:paraId="17326D59" w14:textId="77777777" w:rsidR="00B048F3" w:rsidRDefault="00B048F3"/>
  </w:endnote>
  <w:endnote w:type="continuationSeparator" w:id="0">
    <w:p w14:paraId="149795EB" w14:textId="77777777" w:rsidR="00B048F3" w:rsidRDefault="00B048F3">
      <w:r>
        <w:continuationSeparator/>
      </w:r>
    </w:p>
    <w:p w14:paraId="165F12AB" w14:textId="77777777" w:rsidR="00B048F3" w:rsidRDefault="00B048F3"/>
    <w:p w14:paraId="585BE9BC" w14:textId="77777777" w:rsidR="00B048F3" w:rsidRDefault="00B048F3"/>
    <w:p w14:paraId="5922B34D" w14:textId="77777777" w:rsidR="00B048F3" w:rsidRDefault="00B048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20FE5" w14:textId="77777777" w:rsidR="00B048F3" w:rsidRDefault="00B048F3">
      <w:r>
        <w:separator/>
      </w:r>
    </w:p>
    <w:p w14:paraId="03A8A813" w14:textId="77777777" w:rsidR="00B048F3" w:rsidRDefault="00B048F3"/>
    <w:p w14:paraId="7844993F" w14:textId="77777777" w:rsidR="00B048F3" w:rsidRDefault="00B048F3"/>
    <w:p w14:paraId="7AB7F680" w14:textId="77777777" w:rsidR="00B048F3" w:rsidRDefault="00B048F3"/>
  </w:footnote>
  <w:footnote w:type="continuationSeparator" w:id="0">
    <w:p w14:paraId="71C6269E" w14:textId="77777777" w:rsidR="00B048F3" w:rsidRDefault="00B048F3">
      <w:r>
        <w:continuationSeparator/>
      </w:r>
    </w:p>
    <w:p w14:paraId="59C471B5" w14:textId="77777777" w:rsidR="00B048F3" w:rsidRDefault="00B048F3"/>
    <w:p w14:paraId="604B25C3" w14:textId="77777777" w:rsidR="00B048F3" w:rsidRDefault="00B048F3"/>
    <w:p w14:paraId="3DF49117" w14:textId="77777777" w:rsidR="00B048F3" w:rsidRDefault="00B048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59B9FD26" w:rsidR="00555AE7" w:rsidRDefault="00E8261F" w:rsidP="008828E4">
    <w:pPr>
      <w:ind w:right="360"/>
    </w:pPr>
    <w:r w:rsidRPr="00E8261F">
      <w:rPr>
        <w:noProof/>
      </w:rPr>
      <w:drawing>
        <wp:anchor distT="0" distB="0" distL="114300" distR="114300" simplePos="0" relativeHeight="251662848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4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4ADE">
      <w:rPr>
        <w:noProof/>
      </w:rPr>
      <w:pict w14:anchorId="78B2C1E4">
        <v:rect id="Retângulo 2" o:spid="_x0000_s2072" style="position:absolute;left:0;text-align:left;margin-left:-64pt;margin-top:-13pt;width:129.95pt;height:35.5pt;z-index:251661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>
            <w:txbxContent>
              <w:p w14:paraId="573A754C" w14:textId="77777777" w:rsidR="0060123F" w:rsidRPr="00956C75" w:rsidRDefault="0060123F" w:rsidP="0060123F">
                <w:pPr>
                  <w:spacing w:line="240" w:lineRule="auto"/>
                  <w:jc w:val="center"/>
                </w:pPr>
                <w:r w:rsidRPr="00956C75">
                  <w:t>LOGO DO GRUPO</w:t>
                </w:r>
              </w:p>
            </w:txbxContent>
          </v:textbox>
          <w10:wrap type="through"/>
        </v:rect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574ADE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574ADE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574ADE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574ADE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574ADE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00329207">
    <w:abstractNumId w:val="9"/>
  </w:num>
  <w:num w:numId="2" w16cid:durableId="780537945">
    <w:abstractNumId w:val="7"/>
  </w:num>
  <w:num w:numId="3" w16cid:durableId="2022001844">
    <w:abstractNumId w:val="6"/>
  </w:num>
  <w:num w:numId="4" w16cid:durableId="92094839">
    <w:abstractNumId w:val="5"/>
  </w:num>
  <w:num w:numId="5" w16cid:durableId="986009054">
    <w:abstractNumId w:val="4"/>
  </w:num>
  <w:num w:numId="6" w16cid:durableId="489371840">
    <w:abstractNumId w:val="3"/>
  </w:num>
  <w:num w:numId="7" w16cid:durableId="2137019520">
    <w:abstractNumId w:val="2"/>
  </w:num>
  <w:num w:numId="8" w16cid:durableId="1981031700">
    <w:abstractNumId w:val="1"/>
  </w:num>
  <w:num w:numId="9" w16cid:durableId="664237210">
    <w:abstractNumId w:val="0"/>
  </w:num>
  <w:num w:numId="10" w16cid:durableId="692615147">
    <w:abstractNumId w:val="8"/>
  </w:num>
  <w:num w:numId="11" w16cid:durableId="1214081016">
    <w:abstractNumId w:val="9"/>
  </w:num>
  <w:num w:numId="12" w16cid:durableId="1488521761">
    <w:abstractNumId w:val="7"/>
  </w:num>
  <w:num w:numId="13" w16cid:durableId="899631824">
    <w:abstractNumId w:val="6"/>
  </w:num>
  <w:num w:numId="14" w16cid:durableId="31851012">
    <w:abstractNumId w:val="5"/>
  </w:num>
  <w:num w:numId="15" w16cid:durableId="831524980">
    <w:abstractNumId w:val="4"/>
  </w:num>
  <w:num w:numId="16" w16cid:durableId="1182739449">
    <w:abstractNumId w:val="3"/>
  </w:num>
  <w:num w:numId="17" w16cid:durableId="252781764">
    <w:abstractNumId w:val="2"/>
  </w:num>
  <w:num w:numId="18" w16cid:durableId="694157843">
    <w:abstractNumId w:val="1"/>
  </w:num>
  <w:num w:numId="19" w16cid:durableId="1539126313">
    <w:abstractNumId w:val="0"/>
  </w:num>
  <w:num w:numId="20" w16cid:durableId="878250239">
    <w:abstractNumId w:val="8"/>
  </w:num>
  <w:num w:numId="21" w16cid:durableId="1930188745">
    <w:abstractNumId w:val="9"/>
  </w:num>
  <w:num w:numId="22" w16cid:durableId="1580407405">
    <w:abstractNumId w:val="12"/>
  </w:num>
  <w:num w:numId="23" w16cid:durableId="244802574">
    <w:abstractNumId w:val="25"/>
  </w:num>
  <w:num w:numId="24" w16cid:durableId="33234485">
    <w:abstractNumId w:val="30"/>
  </w:num>
  <w:num w:numId="25" w16cid:durableId="423184608">
    <w:abstractNumId w:val="14"/>
  </w:num>
  <w:num w:numId="26" w16cid:durableId="1637375366">
    <w:abstractNumId w:val="23"/>
  </w:num>
  <w:num w:numId="27" w16cid:durableId="718092368">
    <w:abstractNumId w:val="26"/>
  </w:num>
  <w:num w:numId="28" w16cid:durableId="2014381491">
    <w:abstractNumId w:val="29"/>
  </w:num>
  <w:num w:numId="29" w16cid:durableId="1345982057">
    <w:abstractNumId w:val="16"/>
  </w:num>
  <w:num w:numId="30" w16cid:durableId="30228563">
    <w:abstractNumId w:val="31"/>
  </w:num>
  <w:num w:numId="31" w16cid:durableId="936602000">
    <w:abstractNumId w:val="17"/>
  </w:num>
  <w:num w:numId="32" w16cid:durableId="1705668776">
    <w:abstractNumId w:val="24"/>
  </w:num>
  <w:num w:numId="33" w16cid:durableId="1317566656">
    <w:abstractNumId w:val="32"/>
  </w:num>
  <w:num w:numId="34" w16cid:durableId="731075840">
    <w:abstractNumId w:val="13"/>
  </w:num>
  <w:num w:numId="35" w16cid:durableId="223225504">
    <w:abstractNumId w:val="22"/>
  </w:num>
  <w:num w:numId="36" w16cid:durableId="331178120">
    <w:abstractNumId w:val="12"/>
  </w:num>
  <w:num w:numId="37" w16cid:durableId="1890653720">
    <w:abstractNumId w:val="10"/>
  </w:num>
  <w:num w:numId="38" w16cid:durableId="1079212347">
    <w:abstractNumId w:val="15"/>
  </w:num>
  <w:num w:numId="39" w16cid:durableId="1625114099">
    <w:abstractNumId w:val="28"/>
  </w:num>
  <w:num w:numId="40" w16cid:durableId="513225198">
    <w:abstractNumId w:val="27"/>
  </w:num>
  <w:num w:numId="41" w16cid:durableId="478695145">
    <w:abstractNumId w:val="21"/>
  </w:num>
  <w:num w:numId="42" w16cid:durableId="236481549">
    <w:abstractNumId w:val="19"/>
  </w:num>
  <w:num w:numId="43" w16cid:durableId="1650356665">
    <w:abstractNumId w:val="20"/>
  </w:num>
  <w:num w:numId="44" w16cid:durableId="539047614">
    <w:abstractNumId w:val="18"/>
  </w:num>
  <w:num w:numId="45" w16cid:durableId="702218743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1C3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30A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61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1531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4ADE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0FDD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3E38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2FC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3510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102D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4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41" Type="http://schemas.openxmlformats.org/officeDocument/2006/relationships/footer" Target="footer1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89</TotalTime>
  <Pages>13</Pages>
  <Words>1060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Fernando Brandao</cp:lastModifiedBy>
  <cp:revision>64</cp:revision>
  <cp:lastPrinted>2009-11-04T00:12:00Z</cp:lastPrinted>
  <dcterms:created xsi:type="dcterms:W3CDTF">2017-11-20T21:48:00Z</dcterms:created>
  <dcterms:modified xsi:type="dcterms:W3CDTF">2022-05-25T20:16:00Z</dcterms:modified>
</cp:coreProperties>
</file>